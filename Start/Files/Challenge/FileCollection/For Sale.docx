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lyer layout"/>
      </w:tblPr>
      <w:tblGrid>
        <w:gridCol w:w="8192"/>
        <w:gridCol w:w="2608"/>
      </w:tblGrid>
      <w:tr w:rsidR="000E2D3C" w14:paraId="0A8D7DCC" w14:textId="77777777">
        <w:trPr>
          <w:trHeight w:hRule="exact" w:val="14299"/>
          <w:jc w:val="center"/>
        </w:trPr>
        <w:tc>
          <w:tcPr>
            <w:tcW w:w="8192" w:type="dxa"/>
          </w:tcPr>
          <w:p w14:paraId="36A58913" w14:textId="77777777" w:rsidR="000E2D3C" w:rsidRDefault="00FA758F">
            <w:pPr>
              <w:spacing w:after="80"/>
            </w:pPr>
            <w:r>
              <w:rPr>
                <w:noProof/>
              </w:rPr>
              <w:drawing>
                <wp:inline distT="0" distB="0" distL="0" distR="0" wp14:anchorId="6662AEB5" wp14:editId="72D53F53">
                  <wp:extent cx="5158409" cy="5509944"/>
                  <wp:effectExtent l="0" t="0" r="4445" b="0"/>
                  <wp:docPr id="1" name="Picture 1" title="Photo of canoes at a boathouse on a l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cation_for_rent_fina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787" cy="552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2046900553"/>
              <w:placeholder>
                <w:docPart w:val="41C87AAD952C5D4580209B2AD376B007"/>
              </w:placeholder>
              <w:temporary/>
              <w:showingPlcHdr/>
              <w15:appearance w15:val="hidden"/>
            </w:sdtPr>
            <w:sdtEndPr/>
            <w:sdtContent>
              <w:p w14:paraId="07885FC5" w14:textId="77777777" w:rsidR="000E2D3C" w:rsidRDefault="00FA758F">
                <w:pPr>
                  <w:pStyle w:val="Heading1"/>
                  <w:outlineLvl w:val="0"/>
                </w:pPr>
                <w:r>
                  <w:t>For Sale!</w:t>
                </w:r>
              </w:p>
            </w:sdtContent>
          </w:sdt>
          <w:sdt>
            <w:sdtPr>
              <w:id w:val="-868300079"/>
              <w:placeholder>
                <w:docPart w:val="D3C8E2DA295D0C4A853D948C060DBC39"/>
              </w:placeholder>
              <w:temporary/>
              <w:showingPlcHdr/>
              <w15:appearance w15:val="hidden"/>
            </w:sdtPr>
            <w:sdtEndPr/>
            <w:sdtContent>
              <w:p w14:paraId="15CEAF15" w14:textId="77777777" w:rsidR="000E2D3C" w:rsidRDefault="00FA758F">
                <w:pPr>
                  <w:pStyle w:val="Heading2"/>
                  <w:outlineLvl w:val="1"/>
                </w:pPr>
                <w:r>
                  <w:t>To get started right away, just tap any placeholder text (such as this) and start typing.</w:t>
                </w:r>
              </w:p>
            </w:sdtContent>
          </w:sdt>
          <w:p w14:paraId="351F7A0B" w14:textId="77777777" w:rsidR="000E2D3C" w:rsidRDefault="00FA758F">
            <w:pPr>
              <w:pStyle w:val="Heading3"/>
              <w:outlineLvl w:val="2"/>
            </w:pPr>
            <w:sdt>
              <w:sdtPr>
                <w:id w:val="-989865273"/>
                <w:placeholder>
                  <w:docPart w:val="2D28FFFBF4405345B47ABE9D6762D01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Heading 3</w:t>
                </w:r>
              </w:sdtContent>
            </w:sdt>
          </w:p>
          <w:sdt>
            <w:sdtPr>
              <w:id w:val="151957617"/>
              <w:placeholder>
                <w:docPart w:val="C5D112FD736CED44B8F0A526B72EE046"/>
              </w:placeholder>
              <w:temporary/>
              <w:showingPlcHdr/>
              <w15:appearance w15:val="hidden"/>
            </w:sdtPr>
            <w:sdtEndPr/>
            <w:sdtContent>
              <w:p w14:paraId="1399C16E" w14:textId="77777777" w:rsidR="000E2D3C" w:rsidRDefault="00FA758F">
                <w:pPr>
                  <w:pStyle w:val="Heading4"/>
                  <w:outlineLvl w:val="3"/>
                </w:pPr>
                <w:r>
                  <w:t>Heading 4</w:t>
                </w:r>
              </w:p>
            </w:sdtContent>
          </w:sdt>
        </w:tc>
        <w:tc>
          <w:tcPr>
            <w:tcW w:w="2608" w:type="dxa"/>
            <w:tcMar>
              <w:left w:w="28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8" w:space="0" w:color="231F20" w:themeColor="text2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Side layout"/>
            </w:tblPr>
            <w:tblGrid>
              <w:gridCol w:w="2318"/>
            </w:tblGrid>
            <w:tr w:rsidR="000E2D3C" w14:paraId="0D36E86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C9E4CBD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337040638"/>
                      <w:placeholder>
                        <w:docPart w:val="76CF351DA6C0FB4E800750EAB423B1B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451862938"/>
                    <w:placeholder>
                      <w:docPart w:val="04C822828BE75E488AD9E3A3D8EA1E2C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FF2B5D8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51C4045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E7D7A9A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995184010"/>
                      <w:placeholder>
                        <w:docPart w:val="3A2C6910B93D884180AC31789667D71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979151402"/>
                    <w:placeholder>
                      <w:docPart w:val="1E1CF52A24755348871566C79211E73B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7ED5239C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4F07C1D5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7E67FF3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112021385"/>
                      <w:placeholder>
                        <w:docPart w:val="372BC9BABDCDAD44A06C5C7D460B1BF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186366914"/>
                    <w:placeholder>
                      <w:docPart w:val="749D9E77E248AE4096C74439C5614382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10C77608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7763FAB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7A3F9AB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483970363"/>
                      <w:placeholder>
                        <w:docPart w:val="C8DDE65C538332439F53C5BAECDFB1B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624584968"/>
                    <w:placeholder>
                      <w:docPart w:val="DFC4E03CDB0FFD4FB1B7D98D227FD94B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8AE0789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7C9F608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1955608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476144104"/>
                      <w:placeholder>
                        <w:docPart w:val="0AED3FFFDE2A3F4DA57A356BDD0DDA5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17278100"/>
                    <w:placeholder>
                      <w:docPart w:val="A2AA157E13CD5E46BA7DAA4DD2C2BF12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91242F3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32618F2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9463B37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639151772"/>
                      <w:placeholder>
                        <w:docPart w:val="E4DBB681CF7E99478A71E2588414698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161443266"/>
                    <w:placeholder>
                      <w:docPart w:val="DBFB89FF5515D44CB939CB73F6261554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65A5451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1C43D771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3BCA773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23414968"/>
                      <w:placeholder>
                        <w:docPart w:val="AFD077DE5BFB2143AF75516365D455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1219739653"/>
                    <w:placeholder>
                      <w:docPart w:val="E9BBCBD7658F1643B5AACDE9697E44A4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5770C509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1AB2C48A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1ACD67A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44548094"/>
                      <w:placeholder>
                        <w:docPart w:val="E3367F4FDB11D74F8168A4DE3F779326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71160226"/>
                    <w:placeholder>
                      <w:docPart w:val="C10F4FF4964C5045A7341B74197282A2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EACEAA7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3E89E708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72A9AA1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526317431"/>
                      <w:placeholder>
                        <w:docPart w:val="31C80E09A9082C4683218CE20275AD4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1903405332"/>
                    <w:placeholder>
                      <w:docPart w:val="458C97E23147E241B08E0F8A1469E9EA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187AEAAE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14728929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4B71053B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278010584"/>
                      <w:placeholder>
                        <w:docPart w:val="F8EB50CF57BB22498AC5C0C7C18B632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583343397"/>
                    <w:placeholder>
                      <w:docPart w:val="D1EFB39E7DB08647949319539569B5C8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9E294C8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759A9FFC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904AED5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399093008"/>
                      <w:placeholder>
                        <w:docPart w:val="ABF16097F523A64E98A2D1F85949D66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123586981"/>
                    <w:placeholder>
                      <w:docPart w:val="7BED406FD7CF524B89C7F3C8838663C3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13B3D90E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14DB2F07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47F885B3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358014315"/>
                      <w:placeholder>
                        <w:docPart w:val="06ED163DC5A7694BB84CF27A92F4B41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987703724"/>
                    <w:placeholder>
                      <w:docPart w:val="E856BDBA1AE26F46BE9B20F49768D6D5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42E074F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68EEE36E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7A7E467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81624589"/>
                      <w:placeholder>
                        <w:docPart w:val="B4174AD47B672D439840D4E3EA316A0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808479447"/>
                    <w:placeholder>
                      <w:docPart w:val="8FA43C4A5861794A9FCFC5CDA12C9E27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EF21A7C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0E2D3C" w14:paraId="71C49EED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2F97F1BE" w14:textId="77777777" w:rsidR="000E2D3C" w:rsidRDefault="00FA758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711108434"/>
                      <w:placeholder>
                        <w:docPart w:val="295D89DBDE7C5A40A9A8FD95C299399D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410893648"/>
                    <w:placeholder>
                      <w:docPart w:val="E1CD4A899BC4E24296CAC8F82CFBE0F8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7321C662" w14:textId="77777777" w:rsidR="000E2D3C" w:rsidRDefault="00FA758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</w:tbl>
          <w:p w14:paraId="1F11D7B8" w14:textId="77777777" w:rsidR="000E2D3C" w:rsidRDefault="000E2D3C">
            <w:pPr>
              <w:spacing w:after="80"/>
            </w:pPr>
          </w:p>
        </w:tc>
      </w:tr>
    </w:tbl>
    <w:p w14:paraId="711FA750" w14:textId="77777777" w:rsidR="000E2D3C" w:rsidRDefault="000E2D3C"/>
    <w:sectPr w:rsidR="000E2D3C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8F"/>
    <w:rsid w:val="000E2D3C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B43A"/>
  <w15:chartTrackingRefBased/>
  <w15:docId w15:val="{CD5EAEDC-B28F-2C40-973A-B9386510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jmarini/Library/Containers/com.microsoft.Word/Data/Library/Application%20Support/Microsoft/Office/16.0/DTS/en-US%7bB0CA16B3-3B87-5D42-9065-B0BEFBEB3625%7d/%7bD4F23D6C-975A-C544-B53C-E749B7B66936%7dtf100020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C87AAD952C5D4580209B2AD376B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E4DBB-7ED5-C042-A1D6-4CDDE4D75414}"/>
      </w:docPartPr>
      <w:docPartBody>
        <w:p w:rsidR="00000000" w:rsidRDefault="00994C99">
          <w:pPr>
            <w:pStyle w:val="41C87AAD952C5D4580209B2AD376B007"/>
          </w:pPr>
          <w:r>
            <w:t>For Sale!</w:t>
          </w:r>
        </w:p>
      </w:docPartBody>
    </w:docPart>
    <w:docPart>
      <w:docPartPr>
        <w:name w:val="D3C8E2DA295D0C4A853D948C060DB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67682-3178-6E46-AB60-D49FF7DC3BE4}"/>
      </w:docPartPr>
      <w:docPartBody>
        <w:p w:rsidR="00000000" w:rsidRDefault="00994C99">
          <w:pPr>
            <w:pStyle w:val="D3C8E2DA295D0C4A853D948C060DBC39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2D28FFFBF4405345B47ABE9D6762D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05D8-071C-9347-8F22-AEE4CBF1AA3B}"/>
      </w:docPartPr>
      <w:docPartBody>
        <w:p w:rsidR="00000000" w:rsidRDefault="00994C99">
          <w:pPr>
            <w:pStyle w:val="2D28FFFBF4405345B47ABE9D6762D012"/>
          </w:pPr>
          <w:r>
            <w:t>Heading 3</w:t>
          </w:r>
        </w:p>
      </w:docPartBody>
    </w:docPart>
    <w:docPart>
      <w:docPartPr>
        <w:name w:val="C5D112FD736CED44B8F0A526B72EE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7099-8823-B94E-9748-A8117A9E4915}"/>
      </w:docPartPr>
      <w:docPartBody>
        <w:p w:rsidR="00000000" w:rsidRDefault="00994C99">
          <w:pPr>
            <w:pStyle w:val="C5D112FD736CED44B8F0A526B72EE046"/>
          </w:pPr>
          <w:r>
            <w:t>Heading 4</w:t>
          </w:r>
        </w:p>
      </w:docPartBody>
    </w:docPart>
    <w:docPart>
      <w:docPartPr>
        <w:name w:val="76CF351DA6C0FB4E800750EAB423B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3A5DF-EDCF-B642-AFFC-5BF080620DB6}"/>
      </w:docPartPr>
      <w:docPartBody>
        <w:p w:rsidR="00000000" w:rsidRDefault="00994C99">
          <w:pPr>
            <w:pStyle w:val="76CF351DA6C0FB4E800750EAB423B1B9"/>
          </w:pPr>
          <w:r>
            <w:t>[Item]</w:t>
          </w:r>
        </w:p>
      </w:docPartBody>
    </w:docPart>
    <w:docPart>
      <w:docPartPr>
        <w:name w:val="04C822828BE75E488AD9E3A3D8EA1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5E50D-D74B-ED49-A9B2-B20AFA9839A0}"/>
      </w:docPartPr>
      <w:docPartBody>
        <w:p w:rsidR="00000000" w:rsidRDefault="00994C99">
          <w:pPr>
            <w:pStyle w:val="04C822828BE75E488AD9E3A3D8EA1E2C"/>
          </w:pPr>
          <w:r>
            <w:t>[Contact Info]</w:t>
          </w:r>
        </w:p>
      </w:docPartBody>
    </w:docPart>
    <w:docPart>
      <w:docPartPr>
        <w:name w:val="3A2C6910B93D884180AC31789667D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5B617-053C-2041-B347-86EA831649ED}"/>
      </w:docPartPr>
      <w:docPartBody>
        <w:p w:rsidR="00000000" w:rsidRDefault="00994C99">
          <w:pPr>
            <w:pStyle w:val="3A2C6910B93D884180AC31789667D71B"/>
          </w:pPr>
          <w:r>
            <w:t>[Item]</w:t>
          </w:r>
        </w:p>
      </w:docPartBody>
    </w:docPart>
    <w:docPart>
      <w:docPartPr>
        <w:name w:val="1E1CF52A24755348871566C79211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EBD0D-3665-FF49-BB00-C2BE35A5B3AA}"/>
      </w:docPartPr>
      <w:docPartBody>
        <w:p w:rsidR="00000000" w:rsidRDefault="00994C99">
          <w:pPr>
            <w:pStyle w:val="1E1CF52A24755348871566C79211E73B"/>
          </w:pPr>
          <w:r>
            <w:t>[Contact Info]</w:t>
          </w:r>
        </w:p>
      </w:docPartBody>
    </w:docPart>
    <w:docPart>
      <w:docPartPr>
        <w:name w:val="372BC9BABDCDAD44A06C5C7D460B1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7AD33-663B-FC4F-9CC7-BB220E7C7C12}"/>
      </w:docPartPr>
      <w:docPartBody>
        <w:p w:rsidR="00000000" w:rsidRDefault="00994C99">
          <w:pPr>
            <w:pStyle w:val="372BC9BABDCDAD44A06C5C7D460B1BF2"/>
          </w:pPr>
          <w:r>
            <w:t>[Item]</w:t>
          </w:r>
        </w:p>
      </w:docPartBody>
    </w:docPart>
    <w:docPart>
      <w:docPartPr>
        <w:name w:val="749D9E77E248AE4096C74439C5614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9FE0B-7F04-F74B-B39E-BB87F8550F5B}"/>
      </w:docPartPr>
      <w:docPartBody>
        <w:p w:rsidR="00000000" w:rsidRDefault="00994C99">
          <w:pPr>
            <w:pStyle w:val="749D9E77E248AE4096C74439C5614382"/>
          </w:pPr>
          <w:r>
            <w:t>[Contact Info]</w:t>
          </w:r>
        </w:p>
      </w:docPartBody>
    </w:docPart>
    <w:docPart>
      <w:docPartPr>
        <w:name w:val="C8DDE65C538332439F53C5BAECDFB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CBE0E-10A8-6C49-8BA6-8C7AE7A181A0}"/>
      </w:docPartPr>
      <w:docPartBody>
        <w:p w:rsidR="00000000" w:rsidRDefault="00994C99">
          <w:pPr>
            <w:pStyle w:val="C8DDE65C538332439F53C5BAECDFB1B4"/>
          </w:pPr>
          <w:r>
            <w:t>[Item]</w:t>
          </w:r>
        </w:p>
      </w:docPartBody>
    </w:docPart>
    <w:docPart>
      <w:docPartPr>
        <w:name w:val="DFC4E03CDB0FFD4FB1B7D98D227FD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BC4F8-2909-3346-9A80-33F189BB9684}"/>
      </w:docPartPr>
      <w:docPartBody>
        <w:p w:rsidR="00000000" w:rsidRDefault="00994C99">
          <w:pPr>
            <w:pStyle w:val="DFC4E03CDB0FFD4FB1B7D98D227FD94B"/>
          </w:pPr>
          <w:r>
            <w:t>[Contact Info]</w:t>
          </w:r>
        </w:p>
      </w:docPartBody>
    </w:docPart>
    <w:docPart>
      <w:docPartPr>
        <w:name w:val="0AED3FFFDE2A3F4DA57A356BDD0DD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A0476-9852-E94B-8B13-B219D3B54597}"/>
      </w:docPartPr>
      <w:docPartBody>
        <w:p w:rsidR="00000000" w:rsidRDefault="00994C99">
          <w:pPr>
            <w:pStyle w:val="0AED3FFFDE2A3F4DA57A356BDD0DDA5A"/>
          </w:pPr>
          <w:r>
            <w:t>[Item]</w:t>
          </w:r>
        </w:p>
      </w:docPartBody>
    </w:docPart>
    <w:docPart>
      <w:docPartPr>
        <w:name w:val="A2AA157E13CD5E46BA7DAA4DD2C2B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78D4C-7DE2-CB40-97BF-BB37A4BBB452}"/>
      </w:docPartPr>
      <w:docPartBody>
        <w:p w:rsidR="00000000" w:rsidRDefault="00994C99">
          <w:pPr>
            <w:pStyle w:val="A2AA157E13CD5E46BA7DAA4DD2C2BF12"/>
          </w:pPr>
          <w:r>
            <w:t>[Contact Info]</w:t>
          </w:r>
        </w:p>
      </w:docPartBody>
    </w:docPart>
    <w:docPart>
      <w:docPartPr>
        <w:name w:val="E4DBB681CF7E99478A71E25884146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A94FE-C0A1-7A4D-98D9-D57902A3A0B3}"/>
      </w:docPartPr>
      <w:docPartBody>
        <w:p w:rsidR="00000000" w:rsidRDefault="00994C99">
          <w:pPr>
            <w:pStyle w:val="E4DBB681CF7E99478A71E25884146985"/>
          </w:pPr>
          <w:r>
            <w:t>[Item]</w:t>
          </w:r>
        </w:p>
      </w:docPartBody>
    </w:docPart>
    <w:docPart>
      <w:docPartPr>
        <w:name w:val="DBFB89FF5515D44CB939CB73F6261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A449-5868-D048-A12D-EC6DD900412C}"/>
      </w:docPartPr>
      <w:docPartBody>
        <w:p w:rsidR="00000000" w:rsidRDefault="00994C99">
          <w:pPr>
            <w:pStyle w:val="DBFB89FF5515D44CB939CB73F6261554"/>
          </w:pPr>
          <w:r>
            <w:t>[Contact Info]</w:t>
          </w:r>
        </w:p>
      </w:docPartBody>
    </w:docPart>
    <w:docPart>
      <w:docPartPr>
        <w:name w:val="AFD077DE5BFB2143AF75516365D4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D8007-2476-0C4F-9542-3A7E58AB4DC8}"/>
      </w:docPartPr>
      <w:docPartBody>
        <w:p w:rsidR="00000000" w:rsidRDefault="00994C99">
          <w:pPr>
            <w:pStyle w:val="AFD077DE5BFB2143AF75516365D45570"/>
          </w:pPr>
          <w:r>
            <w:t>[Item]</w:t>
          </w:r>
        </w:p>
      </w:docPartBody>
    </w:docPart>
    <w:docPart>
      <w:docPartPr>
        <w:name w:val="E9BBCBD7658F1643B5AACDE9697E4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73C74-CEFB-854D-BFF7-70625B1D1EFA}"/>
      </w:docPartPr>
      <w:docPartBody>
        <w:p w:rsidR="00000000" w:rsidRDefault="00994C99">
          <w:pPr>
            <w:pStyle w:val="E9BBCBD7658F1643B5AACDE9697E44A4"/>
          </w:pPr>
          <w:r>
            <w:t>[Contact Info]</w:t>
          </w:r>
        </w:p>
      </w:docPartBody>
    </w:docPart>
    <w:docPart>
      <w:docPartPr>
        <w:name w:val="E3367F4FDB11D74F8168A4DE3F779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C828B-6324-DD4A-96A5-9F3169E32AD4}"/>
      </w:docPartPr>
      <w:docPartBody>
        <w:p w:rsidR="00000000" w:rsidRDefault="00994C99">
          <w:pPr>
            <w:pStyle w:val="E3367F4FDB11D74F8168A4DE3F779326"/>
          </w:pPr>
          <w:r>
            <w:t>[Item]</w:t>
          </w:r>
        </w:p>
      </w:docPartBody>
    </w:docPart>
    <w:docPart>
      <w:docPartPr>
        <w:name w:val="C10F4FF4964C5045A7341B741972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804BB-4AB6-0B49-9721-1DD6144BF2C7}"/>
      </w:docPartPr>
      <w:docPartBody>
        <w:p w:rsidR="00000000" w:rsidRDefault="00994C99">
          <w:pPr>
            <w:pStyle w:val="C10F4FF4964C5045A7341B74197282A2"/>
          </w:pPr>
          <w:r>
            <w:t>[Contact Info]</w:t>
          </w:r>
        </w:p>
      </w:docPartBody>
    </w:docPart>
    <w:docPart>
      <w:docPartPr>
        <w:name w:val="31C80E09A9082C4683218CE20275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C3B8-153C-4745-A5B6-E6D7586FEE86}"/>
      </w:docPartPr>
      <w:docPartBody>
        <w:p w:rsidR="00000000" w:rsidRDefault="00994C99">
          <w:pPr>
            <w:pStyle w:val="31C80E09A9082C4683218CE20275AD41"/>
          </w:pPr>
          <w:r>
            <w:t>[Item]</w:t>
          </w:r>
        </w:p>
      </w:docPartBody>
    </w:docPart>
    <w:docPart>
      <w:docPartPr>
        <w:name w:val="458C97E23147E241B08E0F8A1469E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D683C-2D21-E74E-9BED-E777CEEB7CED}"/>
      </w:docPartPr>
      <w:docPartBody>
        <w:p w:rsidR="00000000" w:rsidRDefault="00994C99">
          <w:pPr>
            <w:pStyle w:val="458C97E23147E241B08E0F8A1469E9EA"/>
          </w:pPr>
          <w:r>
            <w:t>[Contact Info]</w:t>
          </w:r>
        </w:p>
      </w:docPartBody>
    </w:docPart>
    <w:docPart>
      <w:docPartPr>
        <w:name w:val="F8EB50CF57BB22498AC5C0C7C18B6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10B01-C673-F141-895E-73402CB2B014}"/>
      </w:docPartPr>
      <w:docPartBody>
        <w:p w:rsidR="00000000" w:rsidRDefault="00994C99">
          <w:pPr>
            <w:pStyle w:val="F8EB50CF57BB22498AC5C0C7C18B632C"/>
          </w:pPr>
          <w:r>
            <w:t>[Item]</w:t>
          </w:r>
        </w:p>
      </w:docPartBody>
    </w:docPart>
    <w:docPart>
      <w:docPartPr>
        <w:name w:val="D1EFB39E7DB08647949319539569B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85DBD-A16D-0F4D-BD6D-A7450AB494E5}"/>
      </w:docPartPr>
      <w:docPartBody>
        <w:p w:rsidR="00000000" w:rsidRDefault="00994C99">
          <w:pPr>
            <w:pStyle w:val="D1EFB39E7DB08647949319539569B5C8"/>
          </w:pPr>
          <w:r>
            <w:t>[Contact Info]</w:t>
          </w:r>
        </w:p>
      </w:docPartBody>
    </w:docPart>
    <w:docPart>
      <w:docPartPr>
        <w:name w:val="ABF16097F523A64E98A2D1F85949D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3BC-357E-924E-A5A3-197AF1FF82D1}"/>
      </w:docPartPr>
      <w:docPartBody>
        <w:p w:rsidR="00000000" w:rsidRDefault="00994C99">
          <w:pPr>
            <w:pStyle w:val="ABF16097F523A64E98A2D1F85949D662"/>
          </w:pPr>
          <w:r>
            <w:t>[Item]</w:t>
          </w:r>
        </w:p>
      </w:docPartBody>
    </w:docPart>
    <w:docPart>
      <w:docPartPr>
        <w:name w:val="7BED406FD7CF524B89C7F3C883866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7DC0B-F65E-9943-AAE3-F40CEB1C5D82}"/>
      </w:docPartPr>
      <w:docPartBody>
        <w:p w:rsidR="00000000" w:rsidRDefault="00994C99">
          <w:pPr>
            <w:pStyle w:val="7BED406FD7CF524B89C7F3C8838663C3"/>
          </w:pPr>
          <w:r>
            <w:t>[Contact Info]</w:t>
          </w:r>
        </w:p>
      </w:docPartBody>
    </w:docPart>
    <w:docPart>
      <w:docPartPr>
        <w:name w:val="06ED163DC5A7694BB84CF27A92F4B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6C1AA-CB1B-2B47-BB7A-450651903DD8}"/>
      </w:docPartPr>
      <w:docPartBody>
        <w:p w:rsidR="00000000" w:rsidRDefault="00994C99">
          <w:pPr>
            <w:pStyle w:val="06ED163DC5A7694BB84CF27A92F4B41F"/>
          </w:pPr>
          <w:r>
            <w:t>[Item]</w:t>
          </w:r>
        </w:p>
      </w:docPartBody>
    </w:docPart>
    <w:docPart>
      <w:docPartPr>
        <w:name w:val="E856BDBA1AE26F46BE9B20F49768D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ADCC7-58B0-1645-AA22-A1669EF34188}"/>
      </w:docPartPr>
      <w:docPartBody>
        <w:p w:rsidR="00000000" w:rsidRDefault="00994C99">
          <w:pPr>
            <w:pStyle w:val="E856BDBA1AE26F46BE9B20F49768D6D5"/>
          </w:pPr>
          <w:r>
            <w:t>[Contact Info]</w:t>
          </w:r>
        </w:p>
      </w:docPartBody>
    </w:docPart>
    <w:docPart>
      <w:docPartPr>
        <w:name w:val="B4174AD47B672D439840D4E3EA316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AE920-9706-3D41-997D-B1A34B8D37D7}"/>
      </w:docPartPr>
      <w:docPartBody>
        <w:p w:rsidR="00000000" w:rsidRDefault="00994C99">
          <w:pPr>
            <w:pStyle w:val="B4174AD47B672D439840D4E3EA316A0C"/>
          </w:pPr>
          <w:r>
            <w:t>[Item]</w:t>
          </w:r>
        </w:p>
      </w:docPartBody>
    </w:docPart>
    <w:docPart>
      <w:docPartPr>
        <w:name w:val="8FA43C4A5861794A9FCFC5CDA12C9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7A966-5368-E24B-94B2-BE57715B1EA5}"/>
      </w:docPartPr>
      <w:docPartBody>
        <w:p w:rsidR="00000000" w:rsidRDefault="00994C99">
          <w:pPr>
            <w:pStyle w:val="8FA43C4A5861794A9FCFC5CDA12C9E27"/>
          </w:pPr>
          <w:r>
            <w:t>[Contact Info]</w:t>
          </w:r>
        </w:p>
      </w:docPartBody>
    </w:docPart>
    <w:docPart>
      <w:docPartPr>
        <w:name w:val="295D89DBDE7C5A40A9A8FD95C2993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D522D-E6A3-A84E-ADF7-A65C76CBE7BB}"/>
      </w:docPartPr>
      <w:docPartBody>
        <w:p w:rsidR="00000000" w:rsidRDefault="00994C99">
          <w:pPr>
            <w:pStyle w:val="295D89DBDE7C5A40A9A8FD95C299399D"/>
          </w:pPr>
          <w:r>
            <w:t>[Item]</w:t>
          </w:r>
        </w:p>
      </w:docPartBody>
    </w:docPart>
    <w:docPart>
      <w:docPartPr>
        <w:name w:val="E1CD4A899BC4E24296CAC8F82CFBE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44249-9621-E44F-BF11-69FD91887326}"/>
      </w:docPartPr>
      <w:docPartBody>
        <w:p w:rsidR="00000000" w:rsidRDefault="00994C99">
          <w:pPr>
            <w:pStyle w:val="E1CD4A899BC4E24296CAC8F82CFBE0F8"/>
          </w:pPr>
          <w:r>
            <w:t>[Contact Info]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99"/>
    <w:rsid w:val="0099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87AAD952C5D4580209B2AD376B007">
    <w:name w:val="41C87AAD952C5D4580209B2AD376B007"/>
  </w:style>
  <w:style w:type="paragraph" w:customStyle="1" w:styleId="D3C8E2DA295D0C4A853D948C060DBC39">
    <w:name w:val="D3C8E2DA295D0C4A853D948C060DBC39"/>
  </w:style>
  <w:style w:type="paragraph" w:customStyle="1" w:styleId="2D28FFFBF4405345B47ABE9D6762D012">
    <w:name w:val="2D28FFFBF4405345B47ABE9D6762D012"/>
  </w:style>
  <w:style w:type="paragraph" w:customStyle="1" w:styleId="C5D112FD736CED44B8F0A526B72EE046">
    <w:name w:val="C5D112FD736CED44B8F0A526B72EE046"/>
  </w:style>
  <w:style w:type="paragraph" w:customStyle="1" w:styleId="76CF351DA6C0FB4E800750EAB423B1B9">
    <w:name w:val="76CF351DA6C0FB4E800750EAB423B1B9"/>
  </w:style>
  <w:style w:type="paragraph" w:customStyle="1" w:styleId="04C822828BE75E488AD9E3A3D8EA1E2C">
    <w:name w:val="04C822828BE75E488AD9E3A3D8EA1E2C"/>
  </w:style>
  <w:style w:type="paragraph" w:customStyle="1" w:styleId="3A2C6910B93D884180AC31789667D71B">
    <w:name w:val="3A2C6910B93D884180AC31789667D71B"/>
  </w:style>
  <w:style w:type="paragraph" w:customStyle="1" w:styleId="1E1CF52A24755348871566C79211E73B">
    <w:name w:val="1E1CF52A24755348871566C79211E73B"/>
  </w:style>
  <w:style w:type="paragraph" w:customStyle="1" w:styleId="372BC9BABDCDAD44A06C5C7D460B1BF2">
    <w:name w:val="372BC9BABDCDAD44A06C5C7D460B1BF2"/>
  </w:style>
  <w:style w:type="paragraph" w:customStyle="1" w:styleId="749D9E77E248AE4096C74439C5614382">
    <w:name w:val="749D9E77E248AE4096C74439C5614382"/>
  </w:style>
  <w:style w:type="paragraph" w:customStyle="1" w:styleId="C8DDE65C538332439F53C5BAECDFB1B4">
    <w:name w:val="C8DDE65C538332439F53C5BAECDFB1B4"/>
  </w:style>
  <w:style w:type="paragraph" w:customStyle="1" w:styleId="DFC4E03CDB0FFD4FB1B7D98D227FD94B">
    <w:name w:val="DFC4E03CDB0FFD4FB1B7D98D227FD94B"/>
  </w:style>
  <w:style w:type="paragraph" w:customStyle="1" w:styleId="0AED3FFFDE2A3F4DA57A356BDD0DDA5A">
    <w:name w:val="0AED3FFFDE2A3F4DA57A356BDD0DDA5A"/>
  </w:style>
  <w:style w:type="paragraph" w:customStyle="1" w:styleId="A2AA157E13CD5E46BA7DAA4DD2C2BF12">
    <w:name w:val="A2AA157E13CD5E46BA7DAA4DD2C2BF12"/>
  </w:style>
  <w:style w:type="paragraph" w:customStyle="1" w:styleId="E4DBB681CF7E99478A71E25884146985">
    <w:name w:val="E4DBB681CF7E99478A71E25884146985"/>
  </w:style>
  <w:style w:type="paragraph" w:customStyle="1" w:styleId="DBFB89FF5515D44CB939CB73F6261554">
    <w:name w:val="DBFB89FF5515D44CB939CB73F6261554"/>
  </w:style>
  <w:style w:type="paragraph" w:customStyle="1" w:styleId="AFD077DE5BFB2143AF75516365D45570">
    <w:name w:val="AFD077DE5BFB2143AF75516365D45570"/>
  </w:style>
  <w:style w:type="paragraph" w:customStyle="1" w:styleId="E9BBCBD7658F1643B5AACDE9697E44A4">
    <w:name w:val="E9BBCBD7658F1643B5AACDE9697E44A4"/>
  </w:style>
  <w:style w:type="paragraph" w:customStyle="1" w:styleId="E3367F4FDB11D74F8168A4DE3F779326">
    <w:name w:val="E3367F4FDB11D74F8168A4DE3F779326"/>
  </w:style>
  <w:style w:type="paragraph" w:customStyle="1" w:styleId="C10F4FF4964C5045A7341B74197282A2">
    <w:name w:val="C10F4FF4964C5045A7341B74197282A2"/>
  </w:style>
  <w:style w:type="paragraph" w:customStyle="1" w:styleId="31C80E09A9082C4683218CE20275AD41">
    <w:name w:val="31C80E09A9082C4683218CE20275AD41"/>
  </w:style>
  <w:style w:type="paragraph" w:customStyle="1" w:styleId="458C97E23147E241B08E0F8A1469E9EA">
    <w:name w:val="458C97E23147E241B08E0F8A1469E9EA"/>
  </w:style>
  <w:style w:type="paragraph" w:customStyle="1" w:styleId="F8EB50CF57BB22498AC5C0C7C18B632C">
    <w:name w:val="F8EB50CF57BB22498AC5C0C7C18B632C"/>
  </w:style>
  <w:style w:type="paragraph" w:customStyle="1" w:styleId="D1EFB39E7DB08647949319539569B5C8">
    <w:name w:val="D1EFB39E7DB08647949319539569B5C8"/>
  </w:style>
  <w:style w:type="paragraph" w:customStyle="1" w:styleId="ABF16097F523A64E98A2D1F85949D662">
    <w:name w:val="ABF16097F523A64E98A2D1F85949D662"/>
  </w:style>
  <w:style w:type="paragraph" w:customStyle="1" w:styleId="7BED406FD7CF524B89C7F3C8838663C3">
    <w:name w:val="7BED406FD7CF524B89C7F3C8838663C3"/>
  </w:style>
  <w:style w:type="paragraph" w:customStyle="1" w:styleId="06ED163DC5A7694BB84CF27A92F4B41F">
    <w:name w:val="06ED163DC5A7694BB84CF27A92F4B41F"/>
  </w:style>
  <w:style w:type="paragraph" w:customStyle="1" w:styleId="E856BDBA1AE26F46BE9B20F49768D6D5">
    <w:name w:val="E856BDBA1AE26F46BE9B20F49768D6D5"/>
  </w:style>
  <w:style w:type="paragraph" w:customStyle="1" w:styleId="B4174AD47B672D439840D4E3EA316A0C">
    <w:name w:val="B4174AD47B672D439840D4E3EA316A0C"/>
  </w:style>
  <w:style w:type="paragraph" w:customStyle="1" w:styleId="8FA43C4A5861794A9FCFC5CDA12C9E27">
    <w:name w:val="8FA43C4A5861794A9FCFC5CDA12C9E27"/>
  </w:style>
  <w:style w:type="paragraph" w:customStyle="1" w:styleId="295D89DBDE7C5A40A9A8FD95C299399D">
    <w:name w:val="295D89DBDE7C5A40A9A8FD95C299399D"/>
  </w:style>
  <w:style w:type="paragraph" w:customStyle="1" w:styleId="E1CD4A899BC4E24296CAC8F82CFBE0F8">
    <w:name w:val="E1CD4A899BC4E24296CAC8F82CFBE0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Flyer.dotx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 Marini</cp:lastModifiedBy>
  <cp:revision>1</cp:revision>
  <dcterms:created xsi:type="dcterms:W3CDTF">2022-02-27T19:08:00Z</dcterms:created>
  <dcterms:modified xsi:type="dcterms:W3CDTF">2022-02-27T19:08:00Z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